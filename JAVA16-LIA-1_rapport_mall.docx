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57" w:rsidRDefault="00124B5D" w:rsidP="00C545D1">
      <w:pPr>
        <w:spacing w:after="0"/>
        <w:rPr>
          <w:b/>
          <w:sz w:val="28"/>
        </w:rPr>
      </w:pPr>
      <w:r w:rsidRPr="00C545D1">
        <w:rPr>
          <w:b/>
          <w:sz w:val="28"/>
        </w:rPr>
        <w:t>LIA-rapport för LIA 1, DITT NAMN</w:t>
      </w:r>
      <w:r w:rsidR="00874BC1">
        <w:rPr>
          <w:b/>
          <w:sz w:val="28"/>
        </w:rPr>
        <w:t xml:space="preserve"> DITT LIA</w:t>
      </w:r>
      <w:r w:rsidR="00AD3A66">
        <w:rPr>
          <w:b/>
          <w:sz w:val="28"/>
        </w:rPr>
        <w:t>-</w:t>
      </w:r>
      <w:r w:rsidR="00874BC1">
        <w:rPr>
          <w:b/>
          <w:sz w:val="28"/>
        </w:rPr>
        <w:t>FÖRETAG</w:t>
      </w:r>
    </w:p>
    <w:p w:rsidR="00C545D1" w:rsidRDefault="00C545D1" w:rsidP="00C545D1">
      <w:pPr>
        <w:spacing w:after="0"/>
        <w:rPr>
          <w:sz w:val="24"/>
          <w:szCs w:val="24"/>
        </w:rPr>
      </w:pPr>
    </w:p>
    <w:p w:rsidR="00C545D1" w:rsidRDefault="00C545D1" w:rsidP="00C545D1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Om företaget, FÖRETAGETS NAMN</w:t>
      </w:r>
    </w:p>
    <w:p w:rsidR="00C545D1" w:rsidRPr="00C545D1" w:rsidRDefault="00C545D1" w:rsidP="00C545D1">
      <w:pPr>
        <w:spacing w:after="0"/>
        <w:rPr>
          <w:sz w:val="24"/>
          <w:szCs w:val="24"/>
        </w:rPr>
      </w:pPr>
      <w:r>
        <w:rPr>
          <w:sz w:val="24"/>
          <w:szCs w:val="24"/>
        </w:rPr>
        <w:t>Berätta kort om företaget du varit på. Vad är deras huvudsakliga inriktning/produkt/tjänst, hur stort är det och lite bakgrund.</w:t>
      </w:r>
    </w:p>
    <w:p w:rsidR="00C545D1" w:rsidRDefault="00C545D1" w:rsidP="00C545D1">
      <w:pPr>
        <w:spacing w:after="0"/>
        <w:rPr>
          <w:sz w:val="24"/>
          <w:szCs w:val="24"/>
        </w:rPr>
      </w:pPr>
    </w:p>
    <w:p w:rsidR="00314B96" w:rsidRDefault="00314B96" w:rsidP="00C545D1">
      <w:pPr>
        <w:spacing w:after="0"/>
        <w:rPr>
          <w:b/>
          <w:sz w:val="24"/>
          <w:szCs w:val="24"/>
        </w:rPr>
      </w:pPr>
    </w:p>
    <w:p w:rsidR="00C545D1" w:rsidRDefault="00C545D1" w:rsidP="00C545D1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="00B621A1">
        <w:rPr>
          <w:b/>
          <w:sz w:val="24"/>
          <w:szCs w:val="24"/>
        </w:rPr>
        <w:t>rbetssätt/arbetsmetoder/rutiner</w:t>
      </w:r>
    </w:p>
    <w:p w:rsidR="00C545D1" w:rsidRDefault="00C545D1" w:rsidP="00C545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Hur arbetar man på företaget, hur ser team-strukturen ut? Använder man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eller nå</w:t>
      </w:r>
      <w:r w:rsidR="00874BC1">
        <w:rPr>
          <w:sz w:val="24"/>
          <w:szCs w:val="24"/>
        </w:rPr>
        <w:t>go</w:t>
      </w:r>
      <w:r>
        <w:rPr>
          <w:sz w:val="24"/>
          <w:szCs w:val="24"/>
        </w:rPr>
        <w:t>n annan känd arbetsmetod? Har du deltagit på några team-möten – hur gick dessa till?</w:t>
      </w:r>
    </w:p>
    <w:p w:rsidR="00874BC1" w:rsidRDefault="00874BC1" w:rsidP="00C545D1">
      <w:pPr>
        <w:spacing w:after="0"/>
        <w:rPr>
          <w:sz w:val="24"/>
          <w:szCs w:val="24"/>
        </w:rPr>
      </w:pPr>
    </w:p>
    <w:p w:rsidR="0064321E" w:rsidRDefault="0064321E" w:rsidP="00C545D1">
      <w:pPr>
        <w:spacing w:after="0"/>
        <w:rPr>
          <w:sz w:val="24"/>
          <w:szCs w:val="24"/>
        </w:rPr>
      </w:pPr>
      <w:r>
        <w:rPr>
          <w:sz w:val="24"/>
          <w:szCs w:val="24"/>
        </w:rPr>
        <w:t>Hur såg din egen arbetsrutin ut? Jobbade du självständigt eller i team?</w:t>
      </w:r>
    </w:p>
    <w:p w:rsidR="00874BC1" w:rsidRDefault="00874BC1" w:rsidP="00C545D1">
      <w:pPr>
        <w:spacing w:after="0"/>
        <w:rPr>
          <w:sz w:val="24"/>
          <w:szCs w:val="24"/>
        </w:rPr>
      </w:pPr>
    </w:p>
    <w:p w:rsidR="0064321E" w:rsidRDefault="0064321E" w:rsidP="00C545D1">
      <w:pPr>
        <w:spacing w:after="0"/>
        <w:rPr>
          <w:sz w:val="24"/>
          <w:szCs w:val="24"/>
        </w:rPr>
      </w:pPr>
      <w:r>
        <w:rPr>
          <w:sz w:val="24"/>
          <w:szCs w:val="24"/>
        </w:rPr>
        <w:t>Hur skedde återkopplingen från dig till företag/kund och från företaget/kunden till dig under arbetet?</w:t>
      </w:r>
    </w:p>
    <w:p w:rsidR="0064321E" w:rsidRDefault="0064321E" w:rsidP="00C545D1">
      <w:pPr>
        <w:spacing w:after="0"/>
        <w:rPr>
          <w:sz w:val="24"/>
          <w:szCs w:val="24"/>
        </w:rPr>
      </w:pPr>
    </w:p>
    <w:p w:rsidR="00C545D1" w:rsidRDefault="00C545D1" w:rsidP="00C545D1">
      <w:pPr>
        <w:spacing w:after="0"/>
        <w:rPr>
          <w:sz w:val="24"/>
          <w:szCs w:val="24"/>
        </w:rPr>
      </w:pPr>
    </w:p>
    <w:p w:rsidR="00B621A1" w:rsidRDefault="00314B96" w:rsidP="00C545D1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M</w:t>
      </w:r>
      <w:r w:rsidR="00C545D1">
        <w:rPr>
          <w:b/>
          <w:sz w:val="24"/>
          <w:szCs w:val="24"/>
        </w:rPr>
        <w:t>ina arbetsuppgifter</w:t>
      </w:r>
    </w:p>
    <w:p w:rsidR="00B621A1" w:rsidRDefault="00C545D1" w:rsidP="00C545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Berätta om det/de </w:t>
      </w:r>
      <w:proofErr w:type="gramStart"/>
      <w:r>
        <w:rPr>
          <w:sz w:val="24"/>
          <w:szCs w:val="24"/>
        </w:rPr>
        <w:t>projekt</w:t>
      </w:r>
      <w:proofErr w:type="gramEnd"/>
      <w:r>
        <w:rPr>
          <w:sz w:val="24"/>
          <w:szCs w:val="24"/>
        </w:rPr>
        <w:t>/uppgifter du jobbat med. Vad skulle göras? Vilka tekniker använde du dig av? Vad fick du använda som du lärt dig i skolan och vad var helt eller delvis nytt?</w:t>
      </w:r>
    </w:p>
    <w:p w:rsidR="00874BC1" w:rsidRDefault="00874BC1" w:rsidP="00C545D1">
      <w:pPr>
        <w:spacing w:after="0"/>
        <w:rPr>
          <w:sz w:val="24"/>
          <w:szCs w:val="24"/>
        </w:rPr>
      </w:pPr>
    </w:p>
    <w:p w:rsidR="0014557F" w:rsidRDefault="0014557F" w:rsidP="00C545D1">
      <w:pPr>
        <w:spacing w:after="0"/>
        <w:rPr>
          <w:sz w:val="24"/>
          <w:szCs w:val="24"/>
        </w:rPr>
      </w:pPr>
      <w:r>
        <w:rPr>
          <w:sz w:val="24"/>
          <w:szCs w:val="24"/>
        </w:rPr>
        <w:t>Vilka verktyg använde du dig av och vilka miljöer jobbade du i? (T.ex. vilken IDE, användes byggverktyg, testverktyg, arbetade du i Windows/Linux/Mac?</w:t>
      </w:r>
    </w:p>
    <w:p w:rsidR="00874BC1" w:rsidRPr="00C545D1" w:rsidRDefault="00874BC1" w:rsidP="00C545D1">
      <w:pPr>
        <w:spacing w:after="0"/>
        <w:rPr>
          <w:sz w:val="24"/>
          <w:szCs w:val="24"/>
        </w:rPr>
      </w:pPr>
    </w:p>
    <w:p w:rsidR="00C545D1" w:rsidRDefault="00B621A1" w:rsidP="00C545D1">
      <w:pPr>
        <w:spacing w:after="0"/>
        <w:rPr>
          <w:sz w:val="24"/>
          <w:szCs w:val="24"/>
        </w:rPr>
      </w:pPr>
      <w:r>
        <w:rPr>
          <w:sz w:val="24"/>
          <w:szCs w:val="24"/>
        </w:rPr>
        <w:t>Stämde uppgifterna in på det ni skrev i LIA-avtalet?</w:t>
      </w:r>
    </w:p>
    <w:p w:rsidR="00C545D1" w:rsidRDefault="00C545D1" w:rsidP="00C545D1">
      <w:pPr>
        <w:spacing w:after="0"/>
        <w:rPr>
          <w:sz w:val="24"/>
          <w:szCs w:val="24"/>
        </w:rPr>
      </w:pPr>
    </w:p>
    <w:p w:rsidR="00C545D1" w:rsidRDefault="00C545D1" w:rsidP="00C545D1">
      <w:pPr>
        <w:spacing w:after="0"/>
        <w:rPr>
          <w:sz w:val="24"/>
          <w:szCs w:val="24"/>
        </w:rPr>
      </w:pPr>
    </w:p>
    <w:p w:rsidR="00C545D1" w:rsidRDefault="00314B96" w:rsidP="00C545D1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M</w:t>
      </w:r>
      <w:r w:rsidR="00C545D1">
        <w:rPr>
          <w:b/>
          <w:sz w:val="24"/>
          <w:szCs w:val="24"/>
        </w:rPr>
        <w:t>in utveckling</w:t>
      </w:r>
    </w:p>
    <w:p w:rsidR="00C545D1" w:rsidRDefault="00C545D1" w:rsidP="00C545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Försök beskriva din utveckling från var du stod dag 1 på </w:t>
      </w:r>
      <w:proofErr w:type="spellStart"/>
      <w:r>
        <w:rPr>
          <w:sz w:val="24"/>
          <w:szCs w:val="24"/>
        </w:rPr>
        <w:t>LIAn</w:t>
      </w:r>
      <w:proofErr w:type="spellEnd"/>
      <w:r>
        <w:rPr>
          <w:sz w:val="24"/>
          <w:szCs w:val="24"/>
        </w:rPr>
        <w:t xml:space="preserve"> fram tills avslutad LIA. Vilka nya tekniska kunskaper har du tagit till dig? </w:t>
      </w:r>
      <w:r w:rsidR="00B621A1">
        <w:rPr>
          <w:sz w:val="24"/>
          <w:szCs w:val="24"/>
        </w:rPr>
        <w:t xml:space="preserve">Vilka tidigare kunskaper har du stärkt? </w:t>
      </w:r>
      <w:r>
        <w:rPr>
          <w:sz w:val="24"/>
          <w:szCs w:val="24"/>
        </w:rPr>
        <w:t>Har du utvecklat ditt arbetssätt, din professionalism?</w:t>
      </w:r>
    </w:p>
    <w:p w:rsidR="00874BC1" w:rsidRDefault="00874BC1" w:rsidP="00C545D1">
      <w:pPr>
        <w:spacing w:after="0"/>
        <w:rPr>
          <w:sz w:val="24"/>
          <w:szCs w:val="24"/>
        </w:rPr>
      </w:pPr>
    </w:p>
    <w:p w:rsidR="00B621A1" w:rsidRDefault="00B621A1" w:rsidP="00C545D1">
      <w:pPr>
        <w:spacing w:after="0"/>
        <w:rPr>
          <w:sz w:val="24"/>
          <w:szCs w:val="24"/>
        </w:rPr>
      </w:pPr>
      <w:r>
        <w:rPr>
          <w:sz w:val="24"/>
          <w:szCs w:val="24"/>
        </w:rPr>
        <w:t>Berätta vilka utmaningar du ställdes inför och hur du klarade av dessa</w:t>
      </w:r>
      <w:r w:rsidR="0064321E">
        <w:rPr>
          <w:sz w:val="24"/>
          <w:szCs w:val="24"/>
        </w:rPr>
        <w:t xml:space="preserve"> (eller hur du försökte). Hur kändes nivån på de uppgifter du fick? Vilket stöd fick du på arbetsplatsen?</w:t>
      </w:r>
    </w:p>
    <w:p w:rsidR="00B621A1" w:rsidRDefault="00B621A1" w:rsidP="00C545D1">
      <w:pPr>
        <w:spacing w:after="0"/>
        <w:rPr>
          <w:sz w:val="24"/>
          <w:szCs w:val="24"/>
        </w:rPr>
      </w:pPr>
    </w:p>
    <w:p w:rsidR="00B621A1" w:rsidRDefault="00B621A1" w:rsidP="00C545D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Sammanfattning</w:t>
      </w:r>
    </w:p>
    <w:p w:rsidR="00B621A1" w:rsidRDefault="00B621A1" w:rsidP="00C545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Några meningar </w:t>
      </w:r>
      <w:r w:rsidR="003B1344">
        <w:rPr>
          <w:sz w:val="24"/>
          <w:szCs w:val="24"/>
        </w:rPr>
        <w:t>för att</w:t>
      </w:r>
      <w:r>
        <w:rPr>
          <w:sz w:val="24"/>
          <w:szCs w:val="24"/>
        </w:rPr>
        <w:t xml:space="preserve"> sammanfatta </w:t>
      </w:r>
      <w:proofErr w:type="spellStart"/>
      <w:r>
        <w:rPr>
          <w:sz w:val="24"/>
          <w:szCs w:val="24"/>
        </w:rPr>
        <w:t>LIAn</w:t>
      </w:r>
      <w:proofErr w:type="spellEnd"/>
      <w:r>
        <w:rPr>
          <w:sz w:val="24"/>
          <w:szCs w:val="24"/>
        </w:rPr>
        <w:t xml:space="preserve">. Vad tar du </w:t>
      </w:r>
      <w:r w:rsidR="003B1344">
        <w:rPr>
          <w:sz w:val="24"/>
          <w:szCs w:val="24"/>
        </w:rPr>
        <w:t xml:space="preserve">framförallt </w:t>
      </w:r>
      <w:r>
        <w:rPr>
          <w:sz w:val="24"/>
          <w:szCs w:val="24"/>
        </w:rPr>
        <w:t>med dig från LIA</w:t>
      </w:r>
      <w:r w:rsidR="00874BC1">
        <w:rPr>
          <w:sz w:val="24"/>
          <w:szCs w:val="24"/>
        </w:rPr>
        <w:t>-</w:t>
      </w:r>
      <w:r>
        <w:rPr>
          <w:sz w:val="24"/>
          <w:szCs w:val="24"/>
        </w:rPr>
        <w:t>1?</w:t>
      </w:r>
    </w:p>
    <w:p w:rsidR="00B621A1" w:rsidRDefault="00B621A1" w:rsidP="00C545D1">
      <w:pPr>
        <w:spacing w:after="0"/>
        <w:rPr>
          <w:sz w:val="24"/>
          <w:szCs w:val="24"/>
        </w:rPr>
      </w:pPr>
    </w:p>
    <w:p w:rsidR="00AD3A66" w:rsidRPr="00AD3A66" w:rsidRDefault="00AD3A66" w:rsidP="00AD3A66">
      <w:pPr>
        <w:spacing w:after="0"/>
        <w:rPr>
          <w:sz w:val="24"/>
          <w:szCs w:val="24"/>
        </w:rPr>
      </w:pPr>
      <w:r w:rsidRPr="00AD3A66">
        <w:rPr>
          <w:sz w:val="24"/>
          <w:szCs w:val="24"/>
        </w:rPr>
        <w:t>Spar</w:t>
      </w:r>
      <w:r>
        <w:rPr>
          <w:sz w:val="24"/>
          <w:szCs w:val="24"/>
        </w:rPr>
        <w:t xml:space="preserve">a din LIA-1 rapport i Word-format </w:t>
      </w:r>
      <w:r w:rsidRPr="00AD3A66">
        <w:rPr>
          <w:sz w:val="24"/>
          <w:szCs w:val="24"/>
        </w:rPr>
        <w:t xml:space="preserve">eller ODT-format med följande namn: </w:t>
      </w:r>
    </w:p>
    <w:p w:rsidR="00AD3A66" w:rsidRPr="00AD3A66" w:rsidRDefault="00AD3A66" w:rsidP="00AD3A66">
      <w:pPr>
        <w:spacing w:after="0"/>
        <w:rPr>
          <w:sz w:val="24"/>
          <w:szCs w:val="24"/>
        </w:rPr>
      </w:pPr>
      <w:r w:rsidRPr="00AD3A66">
        <w:rPr>
          <w:sz w:val="24"/>
          <w:szCs w:val="24"/>
        </w:rPr>
        <w:t>”</w:t>
      </w:r>
      <w:r w:rsidRPr="00AD3A66">
        <w:rPr>
          <w:i/>
          <w:sz w:val="24"/>
          <w:szCs w:val="24"/>
        </w:rPr>
        <w:t>För</w:t>
      </w:r>
      <w:r w:rsidRPr="00AD3A66">
        <w:rPr>
          <w:i/>
          <w:sz w:val="24"/>
          <w:szCs w:val="24"/>
        </w:rPr>
        <w:t>namn-Efternamn_JAVA16</w:t>
      </w:r>
      <w:r w:rsidRPr="00AD3A66">
        <w:rPr>
          <w:i/>
          <w:sz w:val="24"/>
          <w:szCs w:val="24"/>
        </w:rPr>
        <w:t>-LIA-</w:t>
      </w:r>
      <w:r w:rsidRPr="00AD3A66">
        <w:rPr>
          <w:i/>
          <w:sz w:val="24"/>
          <w:szCs w:val="24"/>
        </w:rPr>
        <w:t>1_</w:t>
      </w:r>
      <w:r w:rsidRPr="00AD3A66">
        <w:rPr>
          <w:i/>
          <w:sz w:val="24"/>
          <w:szCs w:val="24"/>
        </w:rPr>
        <w:t>rapport.docx</w:t>
      </w:r>
      <w:r w:rsidRPr="00AD3A66">
        <w:rPr>
          <w:sz w:val="24"/>
          <w:szCs w:val="24"/>
        </w:rPr>
        <w:t xml:space="preserve">” och skicka den till </w:t>
      </w:r>
      <w:hyperlink r:id="rId4" w:history="1">
        <w:r w:rsidRPr="00AD3A66">
          <w:rPr>
            <w:sz w:val="24"/>
            <w:szCs w:val="24"/>
          </w:rPr>
          <w:t>martin.devins@nackademin.se</w:t>
        </w:r>
      </w:hyperlink>
    </w:p>
    <w:p w:rsidR="00AD3A66" w:rsidRDefault="00AD3A66" w:rsidP="00C545D1">
      <w:pPr>
        <w:spacing w:after="0"/>
        <w:rPr>
          <w:sz w:val="24"/>
          <w:szCs w:val="24"/>
        </w:rPr>
      </w:pPr>
    </w:p>
    <w:p w:rsidR="00AD3A66" w:rsidRPr="00AD3A66" w:rsidRDefault="00AD3A66" w:rsidP="00C545D1">
      <w:pPr>
        <w:spacing w:after="0"/>
        <w:rPr>
          <w:sz w:val="24"/>
          <w:szCs w:val="24"/>
        </w:rPr>
      </w:pPr>
      <w:r w:rsidRPr="00AD3A66">
        <w:rPr>
          <w:rStyle w:val="Strong"/>
          <w:rFonts w:ascii="Lato" w:hAnsi="Lato" w:cs="Helvetica"/>
          <w:color w:val="333333"/>
          <w:sz w:val="21"/>
          <w:szCs w:val="21"/>
        </w:rPr>
        <w:t xml:space="preserve">Deadline för inlämning av LIA-rapporten är </w:t>
      </w:r>
      <w:r w:rsidRPr="00AD3A66">
        <w:rPr>
          <w:rFonts w:ascii="Lato" w:hAnsi="Lato" w:cs="Helvetica"/>
          <w:b/>
          <w:bCs/>
          <w:color w:val="333333"/>
          <w:sz w:val="21"/>
          <w:szCs w:val="21"/>
        </w:rPr>
        <w:t>fredag 1 december</w:t>
      </w:r>
      <w:r>
        <w:rPr>
          <w:rFonts w:ascii="Lato" w:hAnsi="Lato" w:cs="Helvetica"/>
          <w:b/>
          <w:bCs/>
          <w:color w:val="333333"/>
          <w:sz w:val="21"/>
          <w:szCs w:val="21"/>
        </w:rPr>
        <w:t xml:space="preserve"> 2017</w:t>
      </w:r>
      <w:bookmarkStart w:id="0" w:name="_GoBack"/>
      <w:bookmarkEnd w:id="0"/>
      <w:r w:rsidRPr="00AD3A66">
        <w:rPr>
          <w:rStyle w:val="Strong"/>
          <w:rFonts w:ascii="Lato" w:hAnsi="Lato" w:cs="Helvetica"/>
          <w:color w:val="333333"/>
          <w:sz w:val="21"/>
          <w:szCs w:val="21"/>
        </w:rPr>
        <w:t>!</w:t>
      </w:r>
    </w:p>
    <w:sectPr w:rsidR="00AD3A66" w:rsidRPr="00AD3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71"/>
    <w:rsid w:val="00022CD5"/>
    <w:rsid w:val="00124B5D"/>
    <w:rsid w:val="0014557F"/>
    <w:rsid w:val="00314B96"/>
    <w:rsid w:val="003B1344"/>
    <w:rsid w:val="0064321E"/>
    <w:rsid w:val="00874BC1"/>
    <w:rsid w:val="009D2F71"/>
    <w:rsid w:val="00AD3A66"/>
    <w:rsid w:val="00B621A1"/>
    <w:rsid w:val="00BF6157"/>
    <w:rsid w:val="00C5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63888-3079-4BF0-98C8-5933A5DD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A66"/>
    <w:rPr>
      <w:strike w:val="0"/>
      <w:dstrike w:val="0"/>
      <w:color w:val="20202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D3A6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AD3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923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8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42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2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8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9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tin.devins@nackademin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8B4A8DE9.dotm</Template>
  <TotalTime>37</TotalTime>
  <Pages>1</Pages>
  <Words>289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Martin.Devins@nackademin.se</dc:creator>
  <cp:keywords/>
  <dc:description/>
  <cp:lastModifiedBy>Martin Devins</cp:lastModifiedBy>
  <cp:revision>9</cp:revision>
  <dcterms:created xsi:type="dcterms:W3CDTF">2014-11-13T08:44:00Z</dcterms:created>
  <dcterms:modified xsi:type="dcterms:W3CDTF">2017-02-03T10:35:00Z</dcterms:modified>
</cp:coreProperties>
</file>